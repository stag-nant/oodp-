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848B" w14:textId="3F1157A6" w:rsidR="00076856" w:rsidRPr="00874AA1" w:rsidRDefault="00F06963" w:rsidP="00874AA1">
      <w:pPr>
        <w:pStyle w:val="Title"/>
      </w:pPr>
      <w:r>
        <w:t>MINI PROJECT REVIEW 1</w:t>
      </w:r>
    </w:p>
    <w:p w14:paraId="7A6BD5BC" w14:textId="2634518B" w:rsidR="00076856" w:rsidRPr="00874AA1" w:rsidRDefault="00F06963" w:rsidP="00874AA1">
      <w:pPr>
        <w:pStyle w:val="Title"/>
      </w:pPr>
      <w:r>
        <w:t>TIC TAC TOE(UI)</w:t>
      </w:r>
    </w:p>
    <w:p w14:paraId="15F37646" w14:textId="2D085B80" w:rsidR="00563FE4" w:rsidRDefault="00F06963" w:rsidP="00874AA1">
      <w:pPr>
        <w:pStyle w:val="Heading1"/>
      </w:pPr>
      <w:r>
        <w:t>AIM:</w:t>
      </w:r>
    </w:p>
    <w:p w14:paraId="34AAF8C6" w14:textId="77777777" w:rsidR="00F06963" w:rsidRDefault="00F06963" w:rsidP="00874AA1">
      <w:pPr>
        <w:pStyle w:val="Heading1"/>
      </w:pPr>
    </w:p>
    <w:p w14:paraId="1A7357BB" w14:textId="51E1335F" w:rsidR="00F06963" w:rsidRPr="00F06963" w:rsidRDefault="00F06963" w:rsidP="00874AA1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 w:rsidRPr="00F06963">
        <w:rPr>
          <w:rFonts w:asciiTheme="minorHAnsi" w:hAnsiTheme="minorHAnsi" w:cstheme="minorHAnsi"/>
          <w:b w:val="0"/>
          <w:bCs/>
          <w:sz w:val="22"/>
          <w:szCs w:val="22"/>
        </w:rPr>
        <w:t xml:space="preserve">The goal of this project is to develop a </w:t>
      </w:r>
      <w:r w:rsidR="00BD2285">
        <w:rPr>
          <w:rFonts w:asciiTheme="minorHAnsi" w:hAnsiTheme="minorHAnsi" w:cstheme="minorHAnsi"/>
          <w:b w:val="0"/>
          <w:bCs/>
          <w:sz w:val="22"/>
          <w:szCs w:val="22"/>
        </w:rPr>
        <w:t>game</w:t>
      </w:r>
      <w:r w:rsidRPr="00F06963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D2285">
        <w:rPr>
          <w:rFonts w:asciiTheme="minorHAnsi" w:hAnsiTheme="minorHAnsi" w:cstheme="minorHAnsi"/>
          <w:b w:val="0"/>
          <w:bCs/>
          <w:sz w:val="22"/>
          <w:szCs w:val="22"/>
        </w:rPr>
        <w:t>called</w:t>
      </w:r>
      <w:r w:rsidRPr="00F06963">
        <w:rPr>
          <w:rFonts w:asciiTheme="minorHAnsi" w:hAnsiTheme="minorHAnsi" w:cstheme="minorHAnsi"/>
          <w:b w:val="0"/>
          <w:bCs/>
          <w:sz w:val="22"/>
          <w:szCs w:val="22"/>
        </w:rPr>
        <w:t xml:space="preserve"> Tic Tac Toe that has a simple user interface, challenging gameplay, and detailed instructions while also enhancing the user's understanding of C++ programming.</w:t>
      </w:r>
    </w:p>
    <w:p w14:paraId="032E949F" w14:textId="77777777" w:rsidR="00F06963" w:rsidRDefault="00F06963" w:rsidP="00874AA1">
      <w:pPr>
        <w:pStyle w:val="Heading1"/>
      </w:pPr>
    </w:p>
    <w:p w14:paraId="44DD47CD" w14:textId="7BD5266C" w:rsidR="00563FE4" w:rsidRPr="00874AA1" w:rsidRDefault="00F06963" w:rsidP="00874AA1">
      <w:pPr>
        <w:pStyle w:val="Heading1"/>
      </w:pPr>
      <w:r>
        <w:t>REQUIREMENT:</w:t>
      </w:r>
    </w:p>
    <w:p w14:paraId="7E683A9A" w14:textId="77777777" w:rsidR="00F06963" w:rsidRDefault="00F06963" w:rsidP="00F06963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476636CC" w14:textId="74BCFD9A" w:rsidR="00F06963" w:rsidRDefault="00F06963" w:rsidP="00BD2285">
      <w:pPr>
        <w:pStyle w:val="Heading1"/>
        <w:jc w:val="both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F06963">
        <w:rPr>
          <w:rFonts w:asciiTheme="minorHAnsi" w:eastAsiaTheme="minorHAnsi" w:hAnsiTheme="minorHAnsi" w:cstheme="minorBidi"/>
          <w:b w:val="0"/>
          <w:sz w:val="24"/>
          <w:szCs w:val="24"/>
        </w:rPr>
        <w:t>System type</w:t>
      </w:r>
      <w:r w:rsidR="00BD228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  <w:proofErr w:type="gramStart"/>
      <w:r w:rsidR="00BD228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32/</w:t>
      </w:r>
      <w:r w:rsidRPr="00F06963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64-bit operating system,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x32/</w:t>
      </w:r>
      <w:r w:rsidRPr="00F06963">
        <w:rPr>
          <w:rFonts w:asciiTheme="minorHAnsi" w:eastAsiaTheme="minorHAnsi" w:hAnsiTheme="minorHAnsi" w:cstheme="minorBidi"/>
          <w:b w:val="0"/>
          <w:sz w:val="24"/>
          <w:szCs w:val="24"/>
        </w:rPr>
        <w:t>x64-based processor</w:t>
      </w:r>
    </w:p>
    <w:p w14:paraId="09CFD253" w14:textId="1159E480" w:rsidR="00F06963" w:rsidRDefault="00F06963" w:rsidP="00BD2285">
      <w:pPr>
        <w:pStyle w:val="Heading1"/>
        <w:jc w:val="both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OS             </w:t>
      </w:r>
      <w:r w:rsidR="00BD228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BD228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proofErr w:type="gramStart"/>
      <w:r w:rsidR="00BD228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Windows/Mac</w:t>
      </w:r>
    </w:p>
    <w:p w14:paraId="36B87E16" w14:textId="6D8B0081" w:rsidR="00F06963" w:rsidRDefault="00BD2285" w:rsidP="00BD2285">
      <w:pPr>
        <w:pStyle w:val="Heading1"/>
        <w:jc w:val="both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sz w:val="24"/>
          <w:szCs w:val="24"/>
        </w:rPr>
        <w:t>SOFTWARE  :</w:t>
      </w:r>
      <w:proofErr w:type="gram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  <w:proofErr w:type="spellStart"/>
      <w:r w:rsidRPr="00BD2285">
        <w:rPr>
          <w:rFonts w:asciiTheme="minorHAnsi" w:eastAsiaTheme="minorHAnsi" w:hAnsiTheme="minorHAnsi" w:cstheme="minorBidi"/>
          <w:b w:val="0"/>
          <w:sz w:val="24"/>
          <w:szCs w:val="24"/>
        </w:rPr>
        <w:t>RADStudio</w:t>
      </w:r>
      <w:proofErr w:type="spell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Pr="00BD2285">
        <w:rPr>
          <w:rFonts w:asciiTheme="minorHAnsi" w:eastAsiaTheme="minorHAnsi" w:hAnsiTheme="minorHAnsi" w:cstheme="minorBidi"/>
          <w:b w:val="0"/>
          <w:sz w:val="24"/>
          <w:szCs w:val="24"/>
        </w:rPr>
        <w:t>11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( C++ BUILDER)</w:t>
      </w:r>
    </w:p>
    <w:p w14:paraId="7E357C95" w14:textId="77777777" w:rsidR="00F06963" w:rsidRDefault="00F06963" w:rsidP="00F06963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10B93E2E" w14:textId="78BD1B5E" w:rsidR="00F06963" w:rsidRPr="00F06963" w:rsidRDefault="00F06963" w:rsidP="00F06963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            </w:t>
      </w:r>
    </w:p>
    <w:p w14:paraId="7F1F1B09" w14:textId="77777777" w:rsidR="00F06963" w:rsidRPr="00874AA1" w:rsidRDefault="00F06963" w:rsidP="00F06963">
      <w:pPr>
        <w:pStyle w:val="Normal-Indented"/>
      </w:pPr>
    </w:p>
    <w:p w14:paraId="51FABC63" w14:textId="19BFE807" w:rsidR="00BD2285" w:rsidRPr="00874AA1" w:rsidRDefault="00BD2285" w:rsidP="00874AA1">
      <w:pPr>
        <w:pStyle w:val="Heading1"/>
      </w:pPr>
      <w:r>
        <w:t>UML DIAGRAM:</w:t>
      </w:r>
    </w:p>
    <w:p w14:paraId="5B7D748C" w14:textId="6D790EC7" w:rsidR="00BD2285" w:rsidRDefault="00BD2285" w:rsidP="00874AA1">
      <w:pPr>
        <w:pStyle w:val="Heading1"/>
      </w:pPr>
    </w:p>
    <w:p w14:paraId="66F14293" w14:textId="77777777" w:rsidR="00CC4C0A" w:rsidRDefault="00CC4C0A" w:rsidP="00CC4C0A">
      <w:pPr>
        <w:pStyle w:val="Heading1"/>
      </w:pPr>
      <w:r>
        <w:t xml:space="preserve">          +-------------------+</w:t>
      </w:r>
    </w:p>
    <w:p w14:paraId="5093EA00" w14:textId="77777777" w:rsidR="00CC4C0A" w:rsidRDefault="00CC4C0A" w:rsidP="00CC4C0A">
      <w:pPr>
        <w:pStyle w:val="Heading1"/>
      </w:pPr>
      <w:r>
        <w:t xml:space="preserve">          |    </w:t>
      </w:r>
      <w:proofErr w:type="spellStart"/>
      <w:r>
        <w:t>TicTacToe</w:t>
      </w:r>
      <w:proofErr w:type="spellEnd"/>
      <w:r>
        <w:t xml:space="preserve">      |</w:t>
      </w:r>
    </w:p>
    <w:p w14:paraId="5584F1B8" w14:textId="77777777" w:rsidR="00CC4C0A" w:rsidRDefault="00CC4C0A" w:rsidP="00CC4C0A">
      <w:pPr>
        <w:pStyle w:val="Heading1"/>
      </w:pPr>
      <w:r>
        <w:t xml:space="preserve">          +-------------------+</w:t>
      </w:r>
    </w:p>
    <w:p w14:paraId="6839F303" w14:textId="77777777" w:rsidR="00CC4C0A" w:rsidRDefault="00CC4C0A" w:rsidP="00CC4C0A">
      <w:pPr>
        <w:pStyle w:val="Heading1"/>
      </w:pPr>
      <w:r>
        <w:t xml:space="preserve">          | - board: </w:t>
      </w:r>
      <w:proofErr w:type="gramStart"/>
      <w:r>
        <w:t>char[</w:t>
      </w:r>
      <w:proofErr w:type="gramEnd"/>
      <w:r>
        <w:t>][] |</w:t>
      </w:r>
    </w:p>
    <w:p w14:paraId="122CABC2" w14:textId="77777777" w:rsidR="00CC4C0A" w:rsidRDefault="00CC4C0A" w:rsidP="00CC4C0A">
      <w:pPr>
        <w:pStyle w:val="Heading1"/>
      </w:pPr>
      <w:r>
        <w:t xml:space="preserve">          | - player: char    |</w:t>
      </w:r>
    </w:p>
    <w:p w14:paraId="56C5FA02" w14:textId="77777777" w:rsidR="00CC4C0A" w:rsidRDefault="00CC4C0A" w:rsidP="00CC4C0A">
      <w:pPr>
        <w:pStyle w:val="Heading1"/>
      </w:pPr>
      <w:r>
        <w:t xml:space="preserve">          | - computer: </w:t>
      </w:r>
      <w:proofErr w:type="gramStart"/>
      <w:r>
        <w:t>char  |</w:t>
      </w:r>
      <w:proofErr w:type="gramEnd"/>
    </w:p>
    <w:p w14:paraId="0414F1FA" w14:textId="77777777" w:rsidR="00CC4C0A" w:rsidRDefault="00CC4C0A" w:rsidP="00CC4C0A">
      <w:pPr>
        <w:pStyle w:val="Heading1"/>
      </w:pPr>
      <w:r>
        <w:t xml:space="preserve">          +-------------------+</w:t>
      </w:r>
    </w:p>
    <w:p w14:paraId="3293AFBB" w14:textId="77777777" w:rsidR="00CC4C0A" w:rsidRDefault="00CC4C0A" w:rsidP="00CC4C0A">
      <w:pPr>
        <w:pStyle w:val="Heading1"/>
      </w:pPr>
      <w:r>
        <w:t xml:space="preserve">          | + </w:t>
      </w:r>
      <w:proofErr w:type="gramStart"/>
      <w:r>
        <w:t>play(</w:t>
      </w:r>
      <w:proofErr w:type="gramEnd"/>
      <w:r>
        <w:t>): void    |</w:t>
      </w:r>
    </w:p>
    <w:p w14:paraId="66C95D57" w14:textId="77777777" w:rsidR="00CC4C0A" w:rsidRDefault="00CC4C0A" w:rsidP="00CC4C0A">
      <w:pPr>
        <w:pStyle w:val="Heading1"/>
      </w:pPr>
      <w:r>
        <w:t xml:space="preserve">          | +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 void|</w:t>
      </w:r>
    </w:p>
    <w:p w14:paraId="560ECC96" w14:textId="77777777" w:rsidR="00CC4C0A" w:rsidRDefault="00CC4C0A" w:rsidP="00CC4C0A">
      <w:pPr>
        <w:pStyle w:val="Heading1"/>
      </w:pPr>
      <w:r>
        <w:t xml:space="preserve">          | +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): void |</w:t>
      </w:r>
    </w:p>
    <w:p w14:paraId="10CB8B9C" w14:textId="77777777" w:rsidR="00CC4C0A" w:rsidRDefault="00CC4C0A" w:rsidP="00CC4C0A">
      <w:pPr>
        <w:pStyle w:val="Heading1"/>
      </w:pPr>
      <w:r>
        <w:t xml:space="preserve">          | -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): bool |</w:t>
      </w:r>
    </w:p>
    <w:p w14:paraId="6BB78F79" w14:textId="77777777" w:rsidR="00CC4C0A" w:rsidRDefault="00CC4C0A" w:rsidP="00CC4C0A">
      <w:pPr>
        <w:pStyle w:val="Heading1"/>
      </w:pPr>
      <w:r>
        <w:t xml:space="preserve">          | - </w:t>
      </w:r>
      <w:proofErr w:type="spellStart"/>
      <w:proofErr w:type="gramStart"/>
      <w:r>
        <w:t>checkTie</w:t>
      </w:r>
      <w:proofErr w:type="spellEnd"/>
      <w:r>
        <w:t>(</w:t>
      </w:r>
      <w:proofErr w:type="gramEnd"/>
      <w:r>
        <w:t>): bool |</w:t>
      </w:r>
    </w:p>
    <w:p w14:paraId="7C0810CF" w14:textId="77777777" w:rsidR="00CC4C0A" w:rsidRDefault="00CC4C0A" w:rsidP="00CC4C0A">
      <w:pPr>
        <w:pStyle w:val="Heading1"/>
      </w:pPr>
      <w:r>
        <w:t xml:space="preserve">          | -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): void |</w:t>
      </w:r>
    </w:p>
    <w:p w14:paraId="5838D3F7" w14:textId="5C79DF24" w:rsidR="00CC4C0A" w:rsidRDefault="00CC4C0A" w:rsidP="00CC4C0A">
      <w:pPr>
        <w:pStyle w:val="Heading1"/>
      </w:pPr>
      <w:r>
        <w:t xml:space="preserve">          +-------------------+</w:t>
      </w:r>
    </w:p>
    <w:p w14:paraId="17BCB11C" w14:textId="10BDC95E" w:rsidR="00563FE4" w:rsidRDefault="00BD2285" w:rsidP="00874AA1">
      <w:pPr>
        <w:pStyle w:val="Heading1"/>
      </w:pPr>
      <w:r>
        <w:t>REPORT:</w:t>
      </w:r>
    </w:p>
    <w:p w14:paraId="344EAE26" w14:textId="6ABBDB35" w:rsidR="00BD2285" w:rsidRDefault="00BD2285" w:rsidP="00BD2285">
      <w:r>
        <w:t>Introduction:</w:t>
      </w:r>
    </w:p>
    <w:p w14:paraId="2D90E217" w14:textId="43D56D59" w:rsidR="00BD2285" w:rsidRDefault="00BD2285" w:rsidP="00BD2285">
      <w:r>
        <w:lastRenderedPageBreak/>
        <w:t>The Tic Tac Toe game is a simple yet entertaining game played by two players. It is a two-player game, where each player takes turns marking a space in a 3×3 grid. The player who succeeds in placing three of their marks in a horizontal, vertical, or diagonal row is the winner.</w:t>
      </w:r>
    </w:p>
    <w:p w14:paraId="2B7B18D7" w14:textId="13E8074F" w:rsidR="00BD2285" w:rsidRDefault="00BD2285" w:rsidP="00BD2285">
      <w:r>
        <w:t xml:space="preserve">In this project, we have implemented a user interface Tic Tac Toe game using C++ programming language. The game is played between two players where the first player is X and the second player is O. The game is designed in such a way that the players can use the </w:t>
      </w:r>
      <w:r w:rsidRPr="00BD2285">
        <w:t>cursor pointer</w:t>
      </w:r>
      <w:r>
        <w:t xml:space="preserve"> </w:t>
      </w:r>
      <w:r>
        <w:t>to select the position on the board where they want to place their mark. The game will continue until one of the players wins or the game is a draw.</w:t>
      </w:r>
    </w:p>
    <w:p w14:paraId="15E48C91" w14:textId="77777777" w:rsidR="00BD2285" w:rsidRDefault="00BD2285" w:rsidP="00BD2285"/>
    <w:p w14:paraId="3E688EA2" w14:textId="2C74BF88" w:rsidR="00BD2285" w:rsidRDefault="00BD2285" w:rsidP="00BD2285">
      <w:r>
        <w:t>Features:</w:t>
      </w:r>
    </w:p>
    <w:p w14:paraId="1C26836D" w14:textId="091F4255" w:rsidR="00BD2285" w:rsidRDefault="00BD2285" w:rsidP="00BD2285">
      <w:r>
        <w:t>User-friendly Interface: The game is designed with a user-friendly interface that allows the user to easily navigate and play the game.</w:t>
      </w:r>
    </w:p>
    <w:p w14:paraId="2EC12DFF" w14:textId="77777777" w:rsidR="00BD2285" w:rsidRDefault="00BD2285" w:rsidP="00BD2285">
      <w:r>
        <w:t>Two-Player Game: The game can be played between two players. The first player is X, and the second player is O.</w:t>
      </w:r>
      <w:r>
        <w:t xml:space="preserve"> </w:t>
      </w:r>
    </w:p>
    <w:p w14:paraId="5415E499" w14:textId="4752BA03" w:rsidR="00BD2285" w:rsidRDefault="00BD2285" w:rsidP="00BD2285">
      <w:r>
        <w:t xml:space="preserve">Keyboard Input: The players can use the </w:t>
      </w:r>
      <w:r w:rsidRPr="00BD2285">
        <w:t>cursor pointer</w:t>
      </w:r>
      <w:r>
        <w:t xml:space="preserve"> to select the position on the board where they want to place their mark.</w:t>
      </w:r>
    </w:p>
    <w:p w14:paraId="66EF9F77" w14:textId="77777777" w:rsidR="00BD2285" w:rsidRDefault="00BD2285" w:rsidP="00BD2285">
      <w:r>
        <w:t>Win/Lose Conditions: The game is designed to check for the win/lose conditions after each turn. The player who succeeds in placing three of their marks in a horizontal, vertical, or diagonal row is the winner.</w:t>
      </w:r>
    </w:p>
    <w:p w14:paraId="11C588ED" w14:textId="77777777" w:rsidR="00BD2285" w:rsidRDefault="00BD2285" w:rsidP="00BD2285"/>
    <w:p w14:paraId="66648FA8" w14:textId="74E64209" w:rsidR="00BD2285" w:rsidRDefault="00BD2285" w:rsidP="00BD2285">
      <w:r>
        <w:t>Implementation:</w:t>
      </w:r>
    </w:p>
    <w:p w14:paraId="744C44EF" w14:textId="4080574B" w:rsidR="00BD2285" w:rsidRDefault="00BD2285" w:rsidP="00BD2285">
      <w:r>
        <w:t>The implementation of the game is done in C++ programming language. The game is divided into three parts: the user interface, the game logic, and the main function.</w:t>
      </w:r>
    </w:p>
    <w:p w14:paraId="13DCBB31" w14:textId="25E574D5" w:rsidR="00BD2285" w:rsidRDefault="00BD2285" w:rsidP="00BD2285">
      <w:r>
        <w:t xml:space="preserve">User Interface: The user interface of the game is designed using </w:t>
      </w:r>
      <w:r w:rsidR="009301AE">
        <w:t>RAD studio</w:t>
      </w:r>
      <w:r>
        <w:t>. Th</w:t>
      </w:r>
      <w:r w:rsidR="009301AE">
        <w:t xml:space="preserve">is application </w:t>
      </w:r>
      <w:r>
        <w:t>window is used to display the game board and the messages to the user.</w:t>
      </w:r>
    </w:p>
    <w:p w14:paraId="7EACE3F8" w14:textId="548A440B" w:rsidR="00BD2285" w:rsidRDefault="00BD2285" w:rsidP="00BD2285">
      <w:r>
        <w:t>Game Logic: The game logic is implemented using functions. The functions are used to check for the win/lose conditions and to update the game board after each turn.</w:t>
      </w:r>
    </w:p>
    <w:p w14:paraId="49B2A4AB" w14:textId="77777777" w:rsidR="00BD2285" w:rsidRPr="00874AA1" w:rsidRDefault="00BD2285" w:rsidP="00BD2285">
      <w:r>
        <w:t>Main Function: The main function is the entry point of the program. It is used to initialize the game board, start the game, and check for the win/lose conditions.</w:t>
      </w:r>
    </w:p>
    <w:p w14:paraId="5BE2D54B" w14:textId="77777777" w:rsidR="00BD2285" w:rsidRPr="00874AA1" w:rsidRDefault="00BD2285" w:rsidP="00874AA1">
      <w:pPr>
        <w:pStyle w:val="Heading1"/>
      </w:pPr>
    </w:p>
    <w:p w14:paraId="706EB1C3" w14:textId="39E6ED56"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54B2" w14:textId="77777777" w:rsidR="006E6C8E" w:rsidRDefault="006E6C8E" w:rsidP="00524988">
      <w:pPr>
        <w:spacing w:after="0" w:line="240" w:lineRule="auto"/>
      </w:pPr>
      <w:r>
        <w:separator/>
      </w:r>
    </w:p>
  </w:endnote>
  <w:endnote w:type="continuationSeparator" w:id="0">
    <w:p w14:paraId="4F8D8E5F" w14:textId="77777777" w:rsidR="006E6C8E" w:rsidRDefault="006E6C8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0803" w14:textId="77777777" w:rsidR="006E6C8E" w:rsidRDefault="006E6C8E" w:rsidP="00524988">
      <w:pPr>
        <w:spacing w:after="0" w:line="240" w:lineRule="auto"/>
      </w:pPr>
      <w:r>
        <w:separator/>
      </w:r>
    </w:p>
  </w:footnote>
  <w:footnote w:type="continuationSeparator" w:id="0">
    <w:p w14:paraId="21FB4B71" w14:textId="77777777" w:rsidR="006E6C8E" w:rsidRDefault="006E6C8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3"/>
    <w:rsid w:val="00044941"/>
    <w:rsid w:val="00076856"/>
    <w:rsid w:val="00097C80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E6C8E"/>
    <w:rsid w:val="00783197"/>
    <w:rsid w:val="00874AA1"/>
    <w:rsid w:val="009301AE"/>
    <w:rsid w:val="00BD2285"/>
    <w:rsid w:val="00CC4C0A"/>
    <w:rsid w:val="00F0696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2EA4"/>
  <w15:chartTrackingRefBased/>
  <w15:docId w15:val="{71D60379-B146-4E6D-9F7F-1529041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il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</dc:creator>
  <cp:keywords/>
  <dc:description/>
  <cp:lastModifiedBy>Muhil</cp:lastModifiedBy>
  <cp:revision>2</cp:revision>
  <dcterms:created xsi:type="dcterms:W3CDTF">2023-03-04T05:27:00Z</dcterms:created>
  <dcterms:modified xsi:type="dcterms:W3CDTF">2023-03-04T05:50:00Z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